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EE12B" w14:textId="77777777" w:rsidR="00816216" w:rsidRPr="00290679" w:rsidRDefault="00346EE5" w:rsidP="00E123EE">
      <w:pPr>
        <w:pStyle w:val="Title"/>
        <w:rPr>
          <w:rFonts w:asciiTheme="minorHAnsi" w:hAnsiTheme="minorHAnsi"/>
        </w:rPr>
      </w:pPr>
      <w:r w:rsidRPr="00290679">
        <w:rPr>
          <w:rFonts w:asciiTheme="minorHAnsi" w:hAnsiTheme="minorHAnsi"/>
        </w:rPr>
        <w:t>Lim Jin Hui</w:t>
      </w:r>
    </w:p>
    <w:p w14:paraId="46A108AF" w14:textId="77777777" w:rsidR="00E123EE" w:rsidRPr="00290679" w:rsidRDefault="00E123EE" w:rsidP="00E123EE">
      <w:pPr>
        <w:pStyle w:val="ListBullet"/>
        <w:jc w:val="both"/>
        <w:rPr>
          <w:lang w:eastAsia="en-US"/>
        </w:rPr>
      </w:pPr>
      <w:r w:rsidRPr="00290679">
        <w:rPr>
          <w:noProof/>
          <w:lang w:eastAsia="en-SG"/>
        </w:rPr>
        <w:drawing>
          <wp:anchor distT="0" distB="0" distL="114300" distR="114300" simplePos="0" relativeHeight="251658240" behindDoc="0" locked="0" layoutInCell="1" allowOverlap="1" wp14:anchorId="110870A2" wp14:editId="0BD5B951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175385" cy="156718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C_PER_PHOTO_H_KQYDCMJTGA1DOSA=_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0679">
        <w:rPr>
          <w:lang w:eastAsia="en-US"/>
        </w:rPr>
        <w:t>Your NRIC: T0113047H</w:t>
      </w:r>
    </w:p>
    <w:p w14:paraId="2AD70827" w14:textId="77777777" w:rsidR="00E123EE" w:rsidRPr="00290679" w:rsidRDefault="00E123EE" w:rsidP="00E123EE">
      <w:pPr>
        <w:pStyle w:val="ListBullet"/>
        <w:jc w:val="both"/>
        <w:rPr>
          <w:lang w:eastAsia="en-US"/>
        </w:rPr>
      </w:pPr>
      <w:r w:rsidRPr="00290679">
        <w:rPr>
          <w:lang w:eastAsia="en-US"/>
        </w:rPr>
        <w:t>Date of Birth: 03/05/2001</w:t>
      </w:r>
    </w:p>
    <w:p w14:paraId="16608D32" w14:textId="77777777" w:rsidR="00E123EE" w:rsidRPr="00290679" w:rsidRDefault="00E123EE" w:rsidP="00E123EE">
      <w:pPr>
        <w:pStyle w:val="ListBullet"/>
        <w:jc w:val="both"/>
        <w:rPr>
          <w:lang w:eastAsia="en-US"/>
        </w:rPr>
      </w:pPr>
      <w:r w:rsidRPr="00290679">
        <w:rPr>
          <w:lang w:eastAsia="en-US"/>
        </w:rPr>
        <w:t>Nationally: Singaporean</w:t>
      </w:r>
    </w:p>
    <w:p w14:paraId="11158684" w14:textId="77777777" w:rsidR="00E123EE" w:rsidRPr="00290679" w:rsidRDefault="00E123EE" w:rsidP="00E123EE">
      <w:pPr>
        <w:pStyle w:val="ListBullet"/>
        <w:jc w:val="both"/>
        <w:rPr>
          <w:lang w:eastAsia="en-US"/>
        </w:rPr>
      </w:pPr>
      <w:r w:rsidRPr="00290679">
        <w:rPr>
          <w:lang w:eastAsia="en-US"/>
        </w:rPr>
        <w:t>Race: Chinese</w:t>
      </w:r>
    </w:p>
    <w:p w14:paraId="01D63725" w14:textId="77777777" w:rsidR="00E123EE" w:rsidRPr="00290679" w:rsidRDefault="00E123EE" w:rsidP="00E123EE">
      <w:pPr>
        <w:pStyle w:val="ListBullet"/>
        <w:jc w:val="both"/>
        <w:rPr>
          <w:lang w:eastAsia="en-US"/>
        </w:rPr>
      </w:pPr>
      <w:r w:rsidRPr="00290679">
        <w:rPr>
          <w:lang w:eastAsia="en-US"/>
        </w:rPr>
        <w:t>Gender: Male</w:t>
      </w:r>
    </w:p>
    <w:p w14:paraId="120E3AF8" w14:textId="77777777" w:rsidR="00E123EE" w:rsidRPr="00290679" w:rsidRDefault="00E123EE" w:rsidP="00E123EE">
      <w:pPr>
        <w:pStyle w:val="ListBullet"/>
        <w:jc w:val="both"/>
        <w:rPr>
          <w:lang w:eastAsia="en-US"/>
        </w:rPr>
      </w:pPr>
      <w:r w:rsidRPr="00290679">
        <w:rPr>
          <w:lang w:eastAsia="en-US"/>
        </w:rPr>
        <w:t>Your Address: BLK 517, Choa Chu Kang Street 51, #04-26, S</w:t>
      </w:r>
      <w:r w:rsidR="00813265">
        <w:rPr>
          <w:lang w:eastAsia="en-US"/>
        </w:rPr>
        <w:t xml:space="preserve">ingapore </w:t>
      </w:r>
      <w:r w:rsidRPr="00290679">
        <w:rPr>
          <w:lang w:eastAsia="en-US"/>
        </w:rPr>
        <w:t>680517</w:t>
      </w:r>
    </w:p>
    <w:p w14:paraId="46F8FC3C" w14:textId="77777777" w:rsidR="00E123EE" w:rsidRPr="00290679" w:rsidRDefault="00E123EE" w:rsidP="00E123EE">
      <w:pPr>
        <w:pStyle w:val="ListBullet"/>
        <w:jc w:val="both"/>
        <w:rPr>
          <w:lang w:eastAsia="en-US"/>
        </w:rPr>
      </w:pPr>
      <w:r w:rsidRPr="00290679">
        <w:rPr>
          <w:lang w:eastAsia="en-US"/>
        </w:rPr>
        <w:t>Mobile: 93795495</w:t>
      </w:r>
    </w:p>
    <w:p w14:paraId="58F166DB" w14:textId="77777777" w:rsidR="001F6C18" w:rsidRPr="00290679" w:rsidRDefault="00E123EE" w:rsidP="00E123EE">
      <w:pPr>
        <w:pStyle w:val="ListBullet"/>
        <w:jc w:val="both"/>
        <w:rPr>
          <w:lang w:eastAsia="en-US"/>
        </w:rPr>
      </w:pPr>
      <w:r w:rsidRPr="00290679">
        <w:rPr>
          <w:lang w:eastAsia="en-US"/>
        </w:rPr>
        <w:t xml:space="preserve">Your Email: </w:t>
      </w:r>
      <w:r w:rsidRPr="001E02C7">
        <w:rPr>
          <w:lang w:eastAsia="en-US"/>
        </w:rPr>
        <w:t>elim53924@gmail.com</w:t>
      </w:r>
    </w:p>
    <w:p w14:paraId="4003D053" w14:textId="77777777" w:rsidR="006270A9" w:rsidRPr="00290679" w:rsidRDefault="001F6C18" w:rsidP="001F6C18">
      <w:pPr>
        <w:pStyle w:val="Title"/>
        <w:rPr>
          <w:rFonts w:asciiTheme="minorHAnsi" w:hAnsiTheme="minorHAnsi"/>
          <w:sz w:val="28"/>
        </w:rPr>
      </w:pPr>
      <w:r w:rsidRPr="00290679">
        <w:rPr>
          <w:rFonts w:asciiTheme="minorHAnsi" w:hAnsiTheme="minorHAnsi"/>
          <w:sz w:val="28"/>
        </w:rPr>
        <w:t>Education</w:t>
      </w:r>
    </w:p>
    <w:p w14:paraId="6D5BE826" w14:textId="77777777" w:rsidR="00192CD8" w:rsidRPr="00290679" w:rsidRDefault="007036D0" w:rsidP="003A4501">
      <w:pPr>
        <w:pStyle w:val="ListBullet"/>
      </w:pPr>
      <w:r>
        <w:t>2018 – 2019</w:t>
      </w:r>
      <w:r w:rsidR="00192CD8" w:rsidRPr="00290679">
        <w:t xml:space="preserve"> </w:t>
      </w:r>
      <w:r w:rsidR="003A4501" w:rsidRPr="00290679">
        <w:t xml:space="preserve">    </w:t>
      </w:r>
      <w:r w:rsidR="003A4501" w:rsidRPr="00290679">
        <w:tab/>
      </w:r>
      <w:r w:rsidR="00192CD8" w:rsidRPr="00290679">
        <w:t xml:space="preserve">Nitec Infocomm Technology </w:t>
      </w:r>
    </w:p>
    <w:p w14:paraId="79E5FE80" w14:textId="77777777" w:rsidR="00192CD8" w:rsidRPr="00290679" w:rsidRDefault="003A4501" w:rsidP="003A4501">
      <w:pPr>
        <w:pStyle w:val="ListBullet"/>
        <w:numPr>
          <w:ilvl w:val="0"/>
          <w:numId w:val="0"/>
        </w:numPr>
        <w:ind w:left="216"/>
      </w:pPr>
      <w:r w:rsidRPr="00290679">
        <w:t xml:space="preserve">                        </w:t>
      </w:r>
      <w:r w:rsidR="00192CD8" w:rsidRPr="00290679">
        <w:tab/>
        <w:t xml:space="preserve">    </w:t>
      </w:r>
      <w:r w:rsidRPr="00290679">
        <w:tab/>
      </w:r>
      <w:r w:rsidR="00192CD8" w:rsidRPr="00290679">
        <w:t xml:space="preserve">Institute of Technical Education </w:t>
      </w:r>
    </w:p>
    <w:p w14:paraId="3EFB03D4" w14:textId="77777777" w:rsidR="006270A9" w:rsidRPr="00290679" w:rsidRDefault="00192CD8" w:rsidP="003A4501">
      <w:pPr>
        <w:pStyle w:val="ListBullet"/>
      </w:pPr>
      <w:r w:rsidRPr="00290679">
        <w:t xml:space="preserve">2014 – 2017         </w:t>
      </w:r>
      <w:r w:rsidR="003A4501" w:rsidRPr="00290679">
        <w:tab/>
      </w:r>
      <w:r w:rsidRPr="00290679">
        <w:t xml:space="preserve">GCE ‘N’ Level </w:t>
      </w:r>
      <w:r w:rsidR="004320FB" w:rsidRPr="00290679">
        <w:t>Certification</w:t>
      </w:r>
      <w:r w:rsidRPr="00290679">
        <w:t xml:space="preserve"> Teck Whye Secondary School </w:t>
      </w:r>
    </w:p>
    <w:p w14:paraId="3ECEC391" w14:textId="77777777" w:rsidR="004B2E3E" w:rsidRPr="00290679" w:rsidRDefault="00192CD8" w:rsidP="003A4501">
      <w:pPr>
        <w:pStyle w:val="ListBullet"/>
        <w:numPr>
          <w:ilvl w:val="5"/>
          <w:numId w:val="21"/>
        </w:numPr>
      </w:pPr>
      <w:r w:rsidRPr="00290679">
        <w:t>2 Distinctions for GCE ‘N’ Level</w:t>
      </w:r>
    </w:p>
    <w:p w14:paraId="1D316C91" w14:textId="77777777" w:rsidR="00192CD8" w:rsidRPr="00290679" w:rsidRDefault="00160F74" w:rsidP="003A4501">
      <w:pPr>
        <w:pStyle w:val="Title"/>
        <w:rPr>
          <w:rFonts w:asciiTheme="minorHAnsi" w:hAnsiTheme="minorHAnsi"/>
          <w:sz w:val="28"/>
          <w:szCs w:val="28"/>
        </w:rPr>
      </w:pPr>
      <w:r w:rsidRPr="00290679">
        <w:rPr>
          <w:rFonts w:asciiTheme="minorHAnsi" w:hAnsiTheme="minorHAnsi"/>
          <w:sz w:val="28"/>
          <w:szCs w:val="28"/>
        </w:rPr>
        <w:t xml:space="preserve">Achievement and Participation </w:t>
      </w:r>
    </w:p>
    <w:p w14:paraId="2C6E1887" w14:textId="7DD498AB" w:rsidR="00473631" w:rsidRPr="00B5086F" w:rsidRDefault="00252DAB" w:rsidP="00B5086F">
      <w:pPr>
        <w:pStyle w:val="Heading1"/>
        <w:rPr>
          <w:rFonts w:asciiTheme="minorHAnsi" w:hAnsiTheme="minorHAnsi"/>
        </w:rPr>
      </w:pPr>
      <w:r w:rsidRPr="00290679">
        <w:rPr>
          <w:rFonts w:asciiTheme="minorHAnsi" w:hAnsiTheme="minorHAnsi"/>
        </w:rPr>
        <w:t xml:space="preserve">Year         </w:t>
      </w:r>
      <w:r w:rsidRPr="00290679">
        <w:rPr>
          <w:rFonts w:asciiTheme="minorHAnsi" w:hAnsiTheme="minorHAnsi"/>
        </w:rPr>
        <w:tab/>
      </w:r>
      <w:r w:rsidRPr="00290679">
        <w:rPr>
          <w:rFonts w:asciiTheme="minorHAnsi" w:hAnsiTheme="minorHAnsi"/>
        </w:rPr>
        <w:tab/>
      </w:r>
      <w:r w:rsidR="00160F74" w:rsidRPr="00290679">
        <w:rPr>
          <w:rFonts w:asciiTheme="minorHAnsi" w:hAnsiTheme="minorHAnsi"/>
        </w:rPr>
        <w:t>Achievement</w:t>
      </w:r>
    </w:p>
    <w:p w14:paraId="6BEBEFDE" w14:textId="6D1F7930" w:rsidR="00FB5DC6" w:rsidRDefault="00FB5DC6" w:rsidP="004B2E3E">
      <w:pPr>
        <w:rPr>
          <w:rFonts w:cstheme="minorHAnsi"/>
        </w:rPr>
      </w:pPr>
      <w:r>
        <w:rPr>
          <w:rFonts w:cstheme="minorHAnsi"/>
        </w:rPr>
        <w:t>2019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B5DC6">
        <w:rPr>
          <w:rFonts w:cstheme="minorHAnsi"/>
        </w:rPr>
        <w:t>E</w:t>
      </w:r>
      <w:r>
        <w:rPr>
          <w:rFonts w:cstheme="minorHAnsi"/>
        </w:rPr>
        <w:t>dusave</w:t>
      </w:r>
      <w:r w:rsidRPr="00FB5DC6">
        <w:rPr>
          <w:rFonts w:cstheme="minorHAnsi"/>
        </w:rPr>
        <w:t xml:space="preserve"> A</w:t>
      </w:r>
      <w:r>
        <w:rPr>
          <w:rFonts w:cstheme="minorHAnsi"/>
        </w:rPr>
        <w:t>ward</w:t>
      </w:r>
      <w:r w:rsidRPr="00FB5DC6">
        <w:rPr>
          <w:rFonts w:cstheme="minorHAnsi"/>
        </w:rPr>
        <w:t xml:space="preserve"> for A</w:t>
      </w:r>
      <w:r>
        <w:rPr>
          <w:rFonts w:cstheme="minorHAnsi"/>
        </w:rPr>
        <w:t>chievement</w:t>
      </w:r>
      <w:r w:rsidRPr="00FB5DC6">
        <w:rPr>
          <w:rFonts w:cstheme="minorHAnsi"/>
        </w:rPr>
        <w:t xml:space="preserve">, </w:t>
      </w:r>
      <w:r>
        <w:rPr>
          <w:rFonts w:cstheme="minorHAnsi"/>
        </w:rPr>
        <w:t>Good</w:t>
      </w:r>
      <w:r w:rsidRPr="00FB5DC6">
        <w:rPr>
          <w:rFonts w:cstheme="minorHAnsi"/>
        </w:rPr>
        <w:t xml:space="preserve"> L</w:t>
      </w:r>
      <w:r>
        <w:rPr>
          <w:rFonts w:cstheme="minorHAnsi"/>
        </w:rPr>
        <w:t>eadership</w:t>
      </w:r>
      <w:r w:rsidRPr="00FB5DC6">
        <w:rPr>
          <w:rFonts w:cstheme="minorHAnsi"/>
        </w:rPr>
        <w:t xml:space="preserve"> </w:t>
      </w:r>
      <w:r w:rsidR="00473631">
        <w:rPr>
          <w:rFonts w:cstheme="minorHAnsi"/>
        </w:rPr>
        <w:t>and</w:t>
      </w:r>
      <w:r w:rsidRPr="00FB5DC6">
        <w:rPr>
          <w:rFonts w:cstheme="minorHAnsi"/>
        </w:rPr>
        <w:t xml:space="preserve"> </w:t>
      </w:r>
      <w:r>
        <w:rPr>
          <w:rFonts w:cstheme="minorHAnsi"/>
        </w:rPr>
        <w:t>Service</w:t>
      </w:r>
      <w:r w:rsidRPr="00FB5DC6">
        <w:rPr>
          <w:rFonts w:cstheme="minorHAnsi"/>
        </w:rPr>
        <w:t xml:space="preserve"> (EAGLES)</w:t>
      </w:r>
    </w:p>
    <w:p w14:paraId="1007EA3F" w14:textId="61F25688" w:rsidR="00FB5DC6" w:rsidRDefault="00FB5DC6" w:rsidP="004B2E3E">
      <w:pPr>
        <w:rPr>
          <w:rFonts w:cstheme="minorHAnsi"/>
        </w:rPr>
      </w:pPr>
      <w:r>
        <w:rPr>
          <w:rFonts w:cstheme="minorHAnsi"/>
        </w:rPr>
        <w:t xml:space="preserve">2019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Edusave Merit Bursary (EMB) </w:t>
      </w:r>
    </w:p>
    <w:p w14:paraId="28EE7CD8" w14:textId="0D2059E9" w:rsidR="00FB5DC6" w:rsidRDefault="00FB5DC6" w:rsidP="004B2E3E">
      <w:pPr>
        <w:rPr>
          <w:rFonts w:cstheme="minorHAnsi"/>
        </w:rPr>
      </w:pPr>
      <w:r>
        <w:rPr>
          <w:rFonts w:cstheme="minorHAnsi"/>
        </w:rPr>
        <w:t>2018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Director’s List for Academic Performance</w:t>
      </w:r>
    </w:p>
    <w:p w14:paraId="115835FD" w14:textId="0C4361B4" w:rsidR="00C948F8" w:rsidRDefault="00C948F8" w:rsidP="004B2E3E">
      <w:pPr>
        <w:rPr>
          <w:rFonts w:cstheme="minorHAnsi"/>
        </w:rPr>
      </w:pPr>
      <w:r>
        <w:rPr>
          <w:rFonts w:cstheme="minorHAnsi"/>
        </w:rPr>
        <w:t>2018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Microsoft Technology Associate Windows Server Administration Fundamentals </w:t>
      </w:r>
    </w:p>
    <w:p w14:paraId="473AF8A1" w14:textId="77777777" w:rsidR="004B2E3E" w:rsidRPr="00290679" w:rsidRDefault="004B2E3E" w:rsidP="004B2E3E">
      <w:pPr>
        <w:rPr>
          <w:rFonts w:cstheme="minorHAnsi"/>
        </w:rPr>
      </w:pPr>
      <w:r w:rsidRPr="00290679">
        <w:rPr>
          <w:rFonts w:cstheme="minorHAnsi"/>
        </w:rPr>
        <w:t xml:space="preserve">2017             </w:t>
      </w:r>
      <w:r w:rsidR="00252DAB" w:rsidRPr="00290679">
        <w:rPr>
          <w:rFonts w:cstheme="minorHAnsi"/>
        </w:rPr>
        <w:tab/>
      </w:r>
      <w:r w:rsidR="00252DAB" w:rsidRPr="00290679">
        <w:rPr>
          <w:rFonts w:cstheme="minorHAnsi"/>
        </w:rPr>
        <w:tab/>
      </w:r>
      <w:r w:rsidRPr="00290679">
        <w:rPr>
          <w:rFonts w:cstheme="minorHAnsi"/>
        </w:rPr>
        <w:t xml:space="preserve">Edusave Scholarships </w:t>
      </w:r>
      <w:r w:rsidR="004605B3" w:rsidRPr="00290679">
        <w:rPr>
          <w:rFonts w:cstheme="minorHAnsi"/>
        </w:rPr>
        <w:t>(ES)</w:t>
      </w:r>
    </w:p>
    <w:p w14:paraId="639EBEC4" w14:textId="77777777" w:rsidR="004B2E3E" w:rsidRPr="00462839" w:rsidRDefault="004B2E3E" w:rsidP="00462839">
      <w:pPr>
        <w:pStyle w:val="Title"/>
        <w:rPr>
          <w:sz w:val="28"/>
          <w:szCs w:val="28"/>
        </w:rPr>
      </w:pPr>
      <w:r w:rsidRPr="00462839">
        <w:rPr>
          <w:sz w:val="28"/>
          <w:szCs w:val="28"/>
        </w:rPr>
        <w:t>Co-Curricular Activity and Certification</w:t>
      </w:r>
    </w:p>
    <w:p w14:paraId="5C094975" w14:textId="77777777" w:rsidR="004B2E3E" w:rsidRPr="00290679" w:rsidRDefault="004B2E3E" w:rsidP="00247A1D">
      <w:pPr>
        <w:pStyle w:val="Heading1"/>
        <w:rPr>
          <w:rFonts w:asciiTheme="minorHAnsi" w:hAnsiTheme="minorHAnsi"/>
        </w:rPr>
      </w:pPr>
      <w:r w:rsidRPr="00290679">
        <w:rPr>
          <w:rFonts w:asciiTheme="minorHAnsi" w:hAnsiTheme="minorHAnsi"/>
        </w:rPr>
        <w:t xml:space="preserve">Year       </w:t>
      </w:r>
      <w:r w:rsidR="00247A1D" w:rsidRPr="00290679">
        <w:rPr>
          <w:rFonts w:asciiTheme="minorHAnsi" w:hAnsiTheme="minorHAnsi"/>
        </w:rPr>
        <w:t xml:space="preserve">     </w:t>
      </w:r>
      <w:r w:rsidR="00247A1D" w:rsidRPr="00290679">
        <w:rPr>
          <w:rFonts w:asciiTheme="minorHAnsi" w:hAnsiTheme="minorHAnsi"/>
        </w:rPr>
        <w:tab/>
      </w:r>
      <w:r w:rsidR="00247A1D" w:rsidRPr="00290679">
        <w:rPr>
          <w:rFonts w:asciiTheme="minorHAnsi" w:hAnsiTheme="minorHAnsi"/>
        </w:rPr>
        <w:tab/>
      </w:r>
      <w:r w:rsidR="0002360D" w:rsidRPr="00290679">
        <w:rPr>
          <w:rFonts w:asciiTheme="minorHAnsi" w:hAnsiTheme="minorHAnsi"/>
        </w:rPr>
        <w:t xml:space="preserve"> </w:t>
      </w:r>
      <w:r w:rsidRPr="00290679">
        <w:rPr>
          <w:rFonts w:asciiTheme="minorHAnsi" w:hAnsiTheme="minorHAnsi"/>
        </w:rPr>
        <w:t xml:space="preserve">CCA </w:t>
      </w:r>
    </w:p>
    <w:p w14:paraId="6B53FFB1" w14:textId="77777777" w:rsidR="005D1B78" w:rsidRDefault="005D1B78" w:rsidP="007F0D34">
      <w:pPr>
        <w:jc w:val="both"/>
        <w:rPr>
          <w:rFonts w:cstheme="minorHAnsi"/>
        </w:rPr>
      </w:pPr>
      <w:r>
        <w:rPr>
          <w:rFonts w:cstheme="minorHAnsi"/>
        </w:rPr>
        <w:t>2019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Student Volunteer Corps Community Service</w:t>
      </w:r>
    </w:p>
    <w:p w14:paraId="1085229D" w14:textId="77777777" w:rsidR="0002360D" w:rsidRPr="00290679" w:rsidRDefault="0002360D" w:rsidP="007F0D34">
      <w:pPr>
        <w:jc w:val="both"/>
        <w:rPr>
          <w:rFonts w:cstheme="minorHAnsi"/>
        </w:rPr>
      </w:pPr>
      <w:r w:rsidRPr="00290679">
        <w:rPr>
          <w:rFonts w:cstheme="minorHAnsi"/>
        </w:rPr>
        <w:t xml:space="preserve">2018 – 2019                     </w:t>
      </w:r>
      <w:r w:rsidR="00CD3D42">
        <w:rPr>
          <w:rFonts w:cstheme="minorHAnsi"/>
        </w:rPr>
        <w:t>Badminton</w:t>
      </w:r>
    </w:p>
    <w:p w14:paraId="5E8D9782" w14:textId="327AF413" w:rsidR="004B2E3E" w:rsidRDefault="004B2E3E" w:rsidP="007F0D34">
      <w:pPr>
        <w:jc w:val="both"/>
        <w:rPr>
          <w:rFonts w:cstheme="minorHAnsi"/>
        </w:rPr>
      </w:pPr>
      <w:r w:rsidRPr="00290679">
        <w:rPr>
          <w:rFonts w:cstheme="minorHAnsi"/>
        </w:rPr>
        <w:t xml:space="preserve">2014 – 2017 </w:t>
      </w:r>
      <w:r w:rsidR="00001985" w:rsidRPr="00290679">
        <w:rPr>
          <w:rFonts w:cstheme="minorHAnsi"/>
        </w:rPr>
        <w:tab/>
      </w:r>
      <w:r w:rsidR="004E6745" w:rsidRPr="00290679">
        <w:rPr>
          <w:rFonts w:cstheme="minorHAnsi"/>
        </w:rPr>
        <w:tab/>
        <w:t xml:space="preserve"> </w:t>
      </w:r>
      <w:r w:rsidR="00726880" w:rsidRPr="00503589">
        <w:rPr>
          <w:rFonts w:cstheme="minorHAnsi"/>
        </w:rPr>
        <w:t>Infocomm</w:t>
      </w:r>
      <w:r w:rsidRPr="00290679">
        <w:rPr>
          <w:rFonts w:cstheme="minorHAnsi"/>
        </w:rPr>
        <w:t xml:space="preserve"> Club</w:t>
      </w:r>
      <w:r w:rsidR="007F0D34" w:rsidRPr="00290679">
        <w:rPr>
          <w:rFonts w:cstheme="minorHAnsi"/>
        </w:rPr>
        <w:t xml:space="preserve"> </w:t>
      </w:r>
    </w:p>
    <w:p w14:paraId="31F25372" w14:textId="2E53A951" w:rsidR="00CF619A" w:rsidRDefault="00CF619A" w:rsidP="007F0D34">
      <w:pPr>
        <w:jc w:val="both"/>
        <w:rPr>
          <w:rFonts w:cstheme="minorHAnsi"/>
        </w:rPr>
      </w:pPr>
    </w:p>
    <w:p w14:paraId="5A934963" w14:textId="77777777" w:rsidR="00B5086F" w:rsidRPr="00290679" w:rsidRDefault="00B5086F" w:rsidP="007F0D34">
      <w:pPr>
        <w:jc w:val="both"/>
        <w:rPr>
          <w:rFonts w:cstheme="minorHAnsi"/>
        </w:rPr>
      </w:pPr>
      <w:bookmarkStart w:id="0" w:name="_GoBack"/>
      <w:bookmarkEnd w:id="0"/>
    </w:p>
    <w:p w14:paraId="78FA3216" w14:textId="77777777" w:rsidR="00BA38B0" w:rsidRDefault="00BA38B0" w:rsidP="004605B3">
      <w:pPr>
        <w:pStyle w:val="Heading1"/>
        <w:rPr>
          <w:rFonts w:asciiTheme="minorHAnsi" w:hAnsiTheme="minorHAnsi"/>
        </w:rPr>
      </w:pPr>
    </w:p>
    <w:p w14:paraId="31606A5B" w14:textId="5FF1CEA9" w:rsidR="004605B3" w:rsidRPr="00290679" w:rsidRDefault="004605B3" w:rsidP="004605B3">
      <w:pPr>
        <w:pStyle w:val="Heading1"/>
        <w:rPr>
          <w:rFonts w:asciiTheme="minorHAnsi" w:hAnsiTheme="minorHAnsi"/>
        </w:rPr>
      </w:pPr>
      <w:r w:rsidRPr="00290679">
        <w:rPr>
          <w:rFonts w:asciiTheme="minorHAnsi" w:hAnsiTheme="minorHAnsi"/>
        </w:rPr>
        <w:t>Enrichment</w:t>
      </w:r>
    </w:p>
    <w:p w14:paraId="5ADD0258" w14:textId="77777777" w:rsidR="004605B3" w:rsidRPr="00290679" w:rsidRDefault="004605B3" w:rsidP="004605B3">
      <w:pPr>
        <w:pStyle w:val="ListBullet"/>
      </w:pPr>
      <w:r w:rsidRPr="00290679">
        <w:t>Escape Room 2018</w:t>
      </w:r>
    </w:p>
    <w:p w14:paraId="6BAFC946" w14:textId="77777777" w:rsidR="004605B3" w:rsidRPr="00290679" w:rsidRDefault="004605B3" w:rsidP="004605B3">
      <w:pPr>
        <w:pStyle w:val="ListBullet"/>
      </w:pPr>
      <w:r w:rsidRPr="00290679">
        <w:t>Class bonding BBQ 2018</w:t>
      </w:r>
    </w:p>
    <w:p w14:paraId="51C9846E" w14:textId="77777777" w:rsidR="004605B3" w:rsidRPr="00290679" w:rsidRDefault="004605B3" w:rsidP="004605B3">
      <w:pPr>
        <w:pStyle w:val="ListBullet"/>
      </w:pPr>
      <w:r w:rsidRPr="00290679">
        <w:t>Paint ball 2018</w:t>
      </w:r>
    </w:p>
    <w:p w14:paraId="3AEA4F7F" w14:textId="77777777" w:rsidR="004605B3" w:rsidRDefault="004605B3" w:rsidP="004605B3">
      <w:pPr>
        <w:pStyle w:val="ListBullet"/>
      </w:pPr>
      <w:r w:rsidRPr="00290679">
        <w:t>Amazing race 2018</w:t>
      </w:r>
    </w:p>
    <w:p w14:paraId="49F88551" w14:textId="77777777" w:rsidR="00047D6E" w:rsidRDefault="00047D6E" w:rsidP="00047D6E">
      <w:pPr>
        <w:pStyle w:val="ListBullet"/>
      </w:pPr>
      <w:r w:rsidRPr="00047D6E">
        <w:t>E'Space Enrichment Courses 2018</w:t>
      </w:r>
    </w:p>
    <w:p w14:paraId="5E1F4785" w14:textId="77777777" w:rsidR="001E02C7" w:rsidRPr="00290679" w:rsidRDefault="001E02C7" w:rsidP="001E02C7">
      <w:pPr>
        <w:pStyle w:val="ListBullet"/>
      </w:pPr>
      <w:r w:rsidRPr="00290679">
        <w:t>App Inventor Workshop</w:t>
      </w:r>
      <w:r w:rsidR="00726880">
        <w:t xml:space="preserve"> 2018</w:t>
      </w:r>
    </w:p>
    <w:p w14:paraId="7107A403" w14:textId="77777777" w:rsidR="001E02C7" w:rsidRDefault="001E02C7" w:rsidP="001E02C7">
      <w:pPr>
        <w:pStyle w:val="ListBullet"/>
      </w:pPr>
      <w:r w:rsidRPr="00290679">
        <w:t>Snap a Shot Photography Workshop</w:t>
      </w:r>
      <w:r w:rsidR="00726880">
        <w:t xml:space="preserve"> 2018</w:t>
      </w:r>
    </w:p>
    <w:p w14:paraId="4D2BFA1B" w14:textId="77777777" w:rsidR="00C9461D" w:rsidRDefault="00C9461D" w:rsidP="00C9461D">
      <w:pPr>
        <w:pStyle w:val="ListBullet"/>
      </w:pPr>
      <w:r>
        <w:t>Dance Program – Jive 2017</w:t>
      </w:r>
    </w:p>
    <w:p w14:paraId="2B26B0C1" w14:textId="77777777" w:rsidR="00C9461D" w:rsidRDefault="00F26B7F" w:rsidP="00F26B7F">
      <w:pPr>
        <w:pStyle w:val="ListBullet"/>
      </w:pPr>
      <w:r w:rsidRPr="00F26B7F">
        <w:t>Social Etiquette, Personal Grooming and Effective Communication Skill Workshop</w:t>
      </w:r>
      <w:r>
        <w:t xml:space="preserve"> 2017</w:t>
      </w:r>
    </w:p>
    <w:p w14:paraId="0657B8E1" w14:textId="77777777" w:rsidR="00C9461D" w:rsidRDefault="00C9461D" w:rsidP="00C9461D">
      <w:pPr>
        <w:pStyle w:val="ListBullet"/>
      </w:pPr>
      <w:r>
        <w:t>Community Emergency Preparedness Programme 2016</w:t>
      </w:r>
    </w:p>
    <w:p w14:paraId="6E5C3E44" w14:textId="77777777" w:rsidR="00C9461D" w:rsidRDefault="00C9461D" w:rsidP="00C9461D">
      <w:pPr>
        <w:pStyle w:val="ListBullet"/>
      </w:pPr>
      <w:r>
        <w:t>Dance Development Programme 2015</w:t>
      </w:r>
    </w:p>
    <w:p w14:paraId="63CDAF30" w14:textId="77777777" w:rsidR="00D4490E" w:rsidRPr="00290679" w:rsidRDefault="00D4490E" w:rsidP="00D4490E">
      <w:pPr>
        <w:pStyle w:val="Heading1"/>
        <w:rPr>
          <w:rFonts w:asciiTheme="minorHAnsi" w:hAnsiTheme="minorHAnsi"/>
        </w:rPr>
      </w:pPr>
      <w:r w:rsidRPr="00290679">
        <w:rPr>
          <w:rFonts w:asciiTheme="minorHAnsi" w:hAnsiTheme="minorHAnsi"/>
        </w:rPr>
        <w:t>Service</w:t>
      </w:r>
    </w:p>
    <w:p w14:paraId="64C6A146" w14:textId="77777777" w:rsidR="005D1B78" w:rsidRDefault="005D1B78" w:rsidP="00E0306A">
      <w:pPr>
        <w:pStyle w:val="ListBullet"/>
      </w:pPr>
      <w:r>
        <w:t>2019 Chingay General Hospitality Management General Volunteer</w:t>
      </w:r>
    </w:p>
    <w:p w14:paraId="3325D64B" w14:textId="77777777" w:rsidR="00E0306A" w:rsidRPr="00290679" w:rsidRDefault="00E0306A" w:rsidP="00E0306A">
      <w:pPr>
        <w:pStyle w:val="ListBullet"/>
      </w:pPr>
      <w:r w:rsidRPr="00290679">
        <w:t>2018 National Day Hospitality Management General Volunteer</w:t>
      </w:r>
    </w:p>
    <w:p w14:paraId="4D9AC93F" w14:textId="77777777" w:rsidR="00813265" w:rsidRDefault="00813265" w:rsidP="00D4490E">
      <w:pPr>
        <w:pStyle w:val="ListBullet"/>
      </w:pPr>
      <w:r>
        <w:t>2018 CCK Community Passion</w:t>
      </w:r>
      <w:r w:rsidR="00CD3D42">
        <w:t xml:space="preserve"> </w:t>
      </w:r>
      <w:r>
        <w:t xml:space="preserve">Art Festival </w:t>
      </w:r>
    </w:p>
    <w:p w14:paraId="46275319" w14:textId="77777777" w:rsidR="00D4490E" w:rsidRPr="00290679" w:rsidRDefault="00D4490E" w:rsidP="00D4490E">
      <w:pPr>
        <w:pStyle w:val="ListBullet"/>
      </w:pPr>
      <w:r w:rsidRPr="00290679">
        <w:t>2018 Heritage Trail @ Mdm Tussards with Zhenghua CC</w:t>
      </w:r>
    </w:p>
    <w:p w14:paraId="6DABBE6C" w14:textId="77777777" w:rsidR="00D4490E" w:rsidRDefault="00D4490E" w:rsidP="00D4490E">
      <w:pPr>
        <w:pStyle w:val="ListBullet"/>
      </w:pPr>
      <w:r w:rsidRPr="00290679">
        <w:t>2018 Chinese New Year Celebration with Seniors at ITE College West</w:t>
      </w:r>
    </w:p>
    <w:p w14:paraId="70B514FD" w14:textId="77777777" w:rsidR="00950E6C" w:rsidRDefault="00950E6C" w:rsidP="00813265">
      <w:pPr>
        <w:pStyle w:val="ListBullet"/>
      </w:pPr>
      <w:r>
        <w:t>2017 W.I.S.H Project</w:t>
      </w:r>
      <w:r w:rsidR="007036D0">
        <w:t>(4E1,4F,4G)</w:t>
      </w:r>
    </w:p>
    <w:p w14:paraId="6DF33381" w14:textId="77777777" w:rsidR="00F26B7F" w:rsidRDefault="00F26B7F" w:rsidP="00813265">
      <w:pPr>
        <w:pStyle w:val="ListBullet"/>
      </w:pPr>
      <w:r>
        <w:t xml:space="preserve">2016 Choa Chu Kang Bursary Award Ceremony </w:t>
      </w:r>
    </w:p>
    <w:p w14:paraId="260BD6F9" w14:textId="77777777" w:rsidR="00F26B7F" w:rsidRDefault="00F26B7F" w:rsidP="00813265">
      <w:pPr>
        <w:pStyle w:val="ListBullet"/>
      </w:pPr>
      <w:r>
        <w:t xml:space="preserve">2016 Fortnightly Newspaper Recycling </w:t>
      </w:r>
    </w:p>
    <w:p w14:paraId="2F42D2B8" w14:textId="77777777" w:rsidR="00F26B7F" w:rsidRDefault="00F26B7F" w:rsidP="00813265">
      <w:pPr>
        <w:pStyle w:val="ListBullet"/>
      </w:pPr>
      <w:r>
        <w:t>2015 Weekly Newspaper Recycling</w:t>
      </w:r>
    </w:p>
    <w:p w14:paraId="319AA287" w14:textId="77777777" w:rsidR="008B4780" w:rsidRPr="00290679" w:rsidRDefault="008B4780" w:rsidP="00813265">
      <w:pPr>
        <w:pStyle w:val="ListBullet"/>
      </w:pPr>
      <w:r w:rsidRPr="00290679">
        <w:t>2015 Choa Chu Kang Small Action Big Impact Project</w:t>
      </w:r>
    </w:p>
    <w:p w14:paraId="1459EC0A" w14:textId="77777777" w:rsidR="008B4780" w:rsidRPr="00290679" w:rsidRDefault="008B4780" w:rsidP="00D4490E">
      <w:pPr>
        <w:pStyle w:val="ListBullet"/>
      </w:pPr>
      <w:r w:rsidRPr="00290679">
        <w:t>2015 SG50 Family Portrait Project</w:t>
      </w:r>
    </w:p>
    <w:p w14:paraId="58C0EAB0" w14:textId="77777777" w:rsidR="004B2E3E" w:rsidRPr="00290679" w:rsidRDefault="004B2E3E" w:rsidP="00247A1D">
      <w:pPr>
        <w:pStyle w:val="Title"/>
        <w:rPr>
          <w:rFonts w:asciiTheme="minorHAnsi" w:hAnsiTheme="minorHAnsi"/>
          <w:sz w:val="28"/>
          <w:szCs w:val="28"/>
        </w:rPr>
      </w:pPr>
      <w:r w:rsidRPr="00290679">
        <w:rPr>
          <w:rFonts w:asciiTheme="minorHAnsi" w:hAnsiTheme="minorHAnsi"/>
          <w:sz w:val="28"/>
          <w:szCs w:val="28"/>
        </w:rPr>
        <w:t>Skills and Competencies</w:t>
      </w:r>
    </w:p>
    <w:p w14:paraId="7BF83E78" w14:textId="77777777" w:rsidR="00346EE5" w:rsidRPr="00290679" w:rsidRDefault="00346EE5" w:rsidP="004E6745">
      <w:pPr>
        <w:pStyle w:val="Heading1"/>
        <w:rPr>
          <w:rFonts w:asciiTheme="minorHAnsi" w:hAnsiTheme="minorHAnsi"/>
        </w:rPr>
      </w:pPr>
      <w:r w:rsidRPr="00290679">
        <w:rPr>
          <w:rFonts w:asciiTheme="minorHAnsi" w:hAnsiTheme="minorHAnsi"/>
        </w:rPr>
        <w:t xml:space="preserve">Language </w:t>
      </w:r>
      <w:r w:rsidRPr="00290679">
        <w:rPr>
          <w:rFonts w:asciiTheme="minorHAnsi" w:hAnsiTheme="minorHAnsi"/>
        </w:rPr>
        <w:tab/>
      </w:r>
      <w:r w:rsidR="004B2E3E" w:rsidRPr="00290679">
        <w:rPr>
          <w:rFonts w:asciiTheme="minorHAnsi" w:hAnsiTheme="minorHAnsi"/>
        </w:rPr>
        <w:tab/>
      </w:r>
      <w:r w:rsidR="004B2E3E" w:rsidRPr="00290679">
        <w:rPr>
          <w:rFonts w:asciiTheme="minorHAnsi" w:hAnsiTheme="minorHAnsi"/>
        </w:rPr>
        <w:tab/>
      </w:r>
      <w:r w:rsidRPr="00290679">
        <w:rPr>
          <w:rFonts w:asciiTheme="minorHAnsi" w:hAnsiTheme="minorHAnsi"/>
        </w:rPr>
        <w:t>Proficient in 2 major languages</w:t>
      </w:r>
    </w:p>
    <w:p w14:paraId="7D818E4E" w14:textId="77777777" w:rsidR="00346EE5" w:rsidRPr="00290679" w:rsidRDefault="00346EE5" w:rsidP="004F7646">
      <w:pPr>
        <w:pStyle w:val="ListBullet"/>
      </w:pPr>
      <w:r w:rsidRPr="00290679">
        <w:t xml:space="preserve">English </w:t>
      </w:r>
      <w:r w:rsidRPr="00290679">
        <w:tab/>
      </w:r>
      <w:r w:rsidRPr="00290679">
        <w:tab/>
      </w:r>
      <w:r w:rsidRPr="00290679">
        <w:tab/>
        <w:t xml:space="preserve"> Written and Spoken</w:t>
      </w:r>
    </w:p>
    <w:p w14:paraId="6E3D4B55" w14:textId="77777777" w:rsidR="00346EE5" w:rsidRPr="00290679" w:rsidRDefault="00346EE5" w:rsidP="004F7646">
      <w:pPr>
        <w:pStyle w:val="ListBullet"/>
      </w:pPr>
      <w:r w:rsidRPr="00290679">
        <w:t xml:space="preserve">Chinese </w:t>
      </w:r>
      <w:r w:rsidRPr="00290679">
        <w:tab/>
      </w:r>
      <w:r w:rsidRPr="00290679">
        <w:tab/>
      </w:r>
      <w:r w:rsidRPr="00290679">
        <w:tab/>
        <w:t xml:space="preserve"> Written and Spoken</w:t>
      </w:r>
    </w:p>
    <w:p w14:paraId="407FE59A" w14:textId="77777777" w:rsidR="006A48B9" w:rsidRPr="00290679" w:rsidRDefault="0024292B" w:rsidP="004E6745">
      <w:pPr>
        <w:pStyle w:val="Heading1"/>
        <w:rPr>
          <w:rFonts w:asciiTheme="minorHAnsi" w:hAnsiTheme="minorHAnsi"/>
        </w:rPr>
      </w:pPr>
      <w:r w:rsidRPr="00290679">
        <w:rPr>
          <w:rFonts w:asciiTheme="minorHAnsi" w:hAnsiTheme="minorHAnsi"/>
        </w:rPr>
        <w:t>Leaderships</w:t>
      </w:r>
      <w:r w:rsidRPr="00290679">
        <w:rPr>
          <w:rFonts w:asciiTheme="minorHAnsi" w:hAnsiTheme="minorHAnsi"/>
        </w:rPr>
        <w:tab/>
      </w:r>
    </w:p>
    <w:p w14:paraId="05982A2D" w14:textId="77777777" w:rsidR="007F0D34" w:rsidRPr="00290679" w:rsidRDefault="006A48B9" w:rsidP="004F7646">
      <w:pPr>
        <w:pStyle w:val="ListBullet"/>
      </w:pPr>
      <w:r w:rsidRPr="00290679">
        <w:t>Class Committee IT Representative 2014</w:t>
      </w:r>
      <w:r w:rsidR="00983544" w:rsidRPr="00290679">
        <w:t xml:space="preserve"> </w:t>
      </w:r>
      <w:r w:rsidR="00CD3D42" w:rsidRPr="00290679">
        <w:t>- 2017</w:t>
      </w:r>
      <w:r w:rsidR="00983544" w:rsidRPr="00290679">
        <w:t xml:space="preserve"> </w:t>
      </w:r>
    </w:p>
    <w:p w14:paraId="3996C309" w14:textId="77777777" w:rsidR="00983544" w:rsidRPr="00290679" w:rsidRDefault="00492C97" w:rsidP="004F7646">
      <w:pPr>
        <w:pStyle w:val="ListBullet"/>
      </w:pPr>
      <w:r w:rsidRPr="00290679">
        <w:t xml:space="preserve">Class Committee </w:t>
      </w:r>
      <w:r w:rsidR="00983544" w:rsidRPr="00290679">
        <w:t xml:space="preserve">Environmental Representative 2016 – 2017 </w:t>
      </w:r>
    </w:p>
    <w:p w14:paraId="67C4FD12" w14:textId="77777777" w:rsidR="0024292B" w:rsidRPr="00290679" w:rsidRDefault="004F7646" w:rsidP="004F7646">
      <w:pPr>
        <w:pStyle w:val="Heading1"/>
        <w:rPr>
          <w:rFonts w:asciiTheme="minorHAnsi" w:hAnsiTheme="minorHAnsi"/>
        </w:rPr>
      </w:pPr>
      <w:r w:rsidRPr="00290679">
        <w:rPr>
          <w:rFonts w:asciiTheme="minorHAnsi" w:hAnsiTheme="minorHAnsi"/>
        </w:rPr>
        <w:t>Skills</w:t>
      </w:r>
    </w:p>
    <w:p w14:paraId="0B2D7C5A" w14:textId="77777777" w:rsidR="004F7646" w:rsidRPr="00290679" w:rsidRDefault="00C03216" w:rsidP="00492C97">
      <w:pPr>
        <w:pStyle w:val="ListBullet"/>
      </w:pPr>
      <w:r>
        <w:t xml:space="preserve">Microsoft Office </w:t>
      </w:r>
      <w:r w:rsidR="004F7646" w:rsidRPr="00290679">
        <w:t xml:space="preserve">– </w:t>
      </w:r>
      <w:r w:rsidR="00492C97" w:rsidRPr="00290679">
        <w:t xml:space="preserve">Word, </w:t>
      </w:r>
      <w:r w:rsidR="004320FB" w:rsidRPr="00290679">
        <w:t>Excel, PowerPoint</w:t>
      </w:r>
    </w:p>
    <w:p w14:paraId="6B082FE1" w14:textId="77777777" w:rsidR="004F7646" w:rsidRPr="00290679" w:rsidRDefault="00492C97" w:rsidP="004F7646">
      <w:pPr>
        <w:pStyle w:val="ListBullet"/>
      </w:pPr>
      <w:r w:rsidRPr="00290679">
        <w:t xml:space="preserve">Cisco Packet </w:t>
      </w:r>
      <w:r w:rsidR="004320FB" w:rsidRPr="00290679">
        <w:t>Tracer,</w:t>
      </w:r>
      <w:r w:rsidRPr="00290679">
        <w:t xml:space="preserve"> </w:t>
      </w:r>
      <w:r w:rsidR="00712068">
        <w:t>NetBeans and Scratch</w:t>
      </w:r>
    </w:p>
    <w:p w14:paraId="3421CADE" w14:textId="77777777" w:rsidR="00461827" w:rsidRDefault="00503589" w:rsidP="00503589">
      <w:pPr>
        <w:pStyle w:val="ListBullet"/>
      </w:pPr>
      <w:r>
        <w:t xml:space="preserve">Virtualization – VMWare Workstation </w:t>
      </w:r>
    </w:p>
    <w:p w14:paraId="0F707181" w14:textId="77777777" w:rsidR="005D1B78" w:rsidRDefault="005D1B78" w:rsidP="00503589">
      <w:pPr>
        <w:pStyle w:val="ListBullet"/>
      </w:pPr>
      <w:r>
        <w:t>Programming – Microsoft Visual Studio Community 2017</w:t>
      </w:r>
    </w:p>
    <w:p w14:paraId="67BF26F2" w14:textId="77777777" w:rsidR="00DA4DC1" w:rsidRDefault="00DA4DC1" w:rsidP="00721384">
      <w:pPr>
        <w:pStyle w:val="Title"/>
        <w:rPr>
          <w:sz w:val="28"/>
          <w:szCs w:val="28"/>
        </w:rPr>
      </w:pPr>
    </w:p>
    <w:p w14:paraId="2B45FDE3" w14:textId="77777777" w:rsidR="00721384" w:rsidRPr="00721384" w:rsidRDefault="00721384" w:rsidP="00721384">
      <w:pPr>
        <w:pStyle w:val="Title"/>
        <w:rPr>
          <w:sz w:val="28"/>
          <w:szCs w:val="28"/>
        </w:rPr>
      </w:pPr>
      <w:r w:rsidRPr="00721384">
        <w:rPr>
          <w:sz w:val="28"/>
          <w:szCs w:val="28"/>
        </w:rPr>
        <w:t>Reference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360"/>
        <w:gridCol w:w="6048"/>
      </w:tblGrid>
      <w:tr w:rsidR="00D83044" w:rsidRPr="00E04B7C" w14:paraId="57573DF3" w14:textId="77777777" w:rsidTr="00D8304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BD7D" w14:textId="77777777" w:rsidR="00D83044" w:rsidRPr="00E04B7C" w:rsidRDefault="00D83044">
            <w:pPr>
              <w:pStyle w:val="BodyText"/>
              <w:jc w:val="center"/>
              <w:rPr>
                <w:rFonts w:asciiTheme="majorHAnsi" w:hAnsiTheme="majorHAnsi" w:cs="Arial"/>
                <w:b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Cs w:val="20"/>
              </w:rPr>
              <w:t>Reference 1</w:t>
            </w:r>
          </w:p>
        </w:tc>
      </w:tr>
      <w:tr w:rsidR="00D83044" w:rsidRPr="00E04B7C" w14:paraId="56168379" w14:textId="77777777" w:rsidTr="00D8304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6F70" w14:textId="77777777" w:rsidR="00D83044" w:rsidRPr="00E04B7C" w:rsidRDefault="00D83044">
            <w:pPr>
              <w:pStyle w:val="BodyText"/>
              <w:rPr>
                <w:rFonts w:asciiTheme="majorHAnsi" w:hAnsiTheme="majorHAnsi" w:cs="Arial"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Cs w:val="20"/>
              </w:rPr>
              <w:t>Company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0590" w14:textId="77777777" w:rsidR="00D83044" w:rsidRPr="00E04B7C" w:rsidRDefault="00D83044">
            <w:pPr>
              <w:rPr>
                <w:rFonts w:asciiTheme="majorHAnsi" w:hAnsiTheme="majorHAnsi" w:cs="Times New Roman"/>
                <w:sz w:val="24"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 w:val="24"/>
                <w:szCs w:val="20"/>
              </w:rPr>
              <w:t>: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3209" w14:textId="77777777" w:rsidR="00D83044" w:rsidRPr="00E04B7C" w:rsidRDefault="00D83044">
            <w:pPr>
              <w:pStyle w:val="BodyText"/>
              <w:rPr>
                <w:rFonts w:asciiTheme="majorHAnsi" w:hAnsiTheme="majorHAnsi" w:cs="Arial"/>
                <w:szCs w:val="20"/>
              </w:rPr>
            </w:pPr>
            <w:r w:rsidRPr="00E04B7C">
              <w:rPr>
                <w:rFonts w:asciiTheme="majorHAnsi" w:hAnsiTheme="majorHAnsi" w:cs="Arial"/>
                <w:szCs w:val="20"/>
              </w:rPr>
              <w:t>MOE</w:t>
            </w:r>
          </w:p>
        </w:tc>
      </w:tr>
      <w:tr w:rsidR="00D83044" w:rsidRPr="00E04B7C" w14:paraId="7E87A3AF" w14:textId="77777777" w:rsidTr="00D8304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E8AB4" w14:textId="77777777" w:rsidR="00D83044" w:rsidRPr="00E04B7C" w:rsidRDefault="00D83044">
            <w:pPr>
              <w:pStyle w:val="BodyText"/>
              <w:rPr>
                <w:rFonts w:asciiTheme="majorHAnsi" w:hAnsiTheme="majorHAnsi" w:cs="Arial"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Cs w:val="20"/>
              </w:rPr>
              <w:t>Name of Referrer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FBC1" w14:textId="77777777" w:rsidR="00D83044" w:rsidRPr="00E04B7C" w:rsidRDefault="00D83044">
            <w:pPr>
              <w:rPr>
                <w:rFonts w:asciiTheme="majorHAnsi" w:hAnsiTheme="majorHAnsi" w:cs="Times New Roman"/>
                <w:sz w:val="24"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 w:val="24"/>
                <w:szCs w:val="20"/>
              </w:rPr>
              <w:t>: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BEDB" w14:textId="77777777" w:rsidR="00D83044" w:rsidRPr="00E04B7C" w:rsidRDefault="00E04B7C">
            <w:pPr>
              <w:pStyle w:val="BodyText"/>
              <w:rPr>
                <w:rFonts w:asciiTheme="majorHAnsi" w:hAnsiTheme="majorHAnsi" w:cs="Arial"/>
                <w:szCs w:val="20"/>
              </w:rPr>
            </w:pPr>
            <w:r w:rsidRPr="00E04B7C">
              <w:rPr>
                <w:rFonts w:asciiTheme="majorHAnsi" w:hAnsiTheme="majorHAnsi" w:cs="Arial"/>
                <w:szCs w:val="20"/>
              </w:rPr>
              <w:t>Mr</w:t>
            </w:r>
            <w:r w:rsidR="00D83044" w:rsidRPr="00E04B7C">
              <w:rPr>
                <w:rFonts w:asciiTheme="majorHAnsi" w:hAnsiTheme="majorHAnsi" w:cs="Arial"/>
                <w:szCs w:val="20"/>
              </w:rPr>
              <w:t xml:space="preserve"> </w:t>
            </w:r>
            <w:r w:rsidRPr="00E04B7C">
              <w:rPr>
                <w:rFonts w:asciiTheme="majorHAnsi" w:hAnsiTheme="majorHAnsi" w:cs="Arial"/>
                <w:szCs w:val="20"/>
              </w:rPr>
              <w:t>Chin</w:t>
            </w:r>
          </w:p>
        </w:tc>
      </w:tr>
      <w:tr w:rsidR="00D83044" w:rsidRPr="00E04B7C" w14:paraId="17EDEE69" w14:textId="77777777" w:rsidTr="00D8304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6AE5" w14:textId="77777777" w:rsidR="00D83044" w:rsidRPr="00E04B7C" w:rsidRDefault="00D83044">
            <w:pPr>
              <w:pStyle w:val="BodyText"/>
              <w:rPr>
                <w:rFonts w:asciiTheme="majorHAnsi" w:hAnsiTheme="majorHAnsi" w:cs="Arial"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Cs w:val="20"/>
              </w:rPr>
              <w:t>Position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AE3A" w14:textId="77777777" w:rsidR="00D83044" w:rsidRPr="00E04B7C" w:rsidRDefault="00D83044">
            <w:pPr>
              <w:rPr>
                <w:rFonts w:asciiTheme="majorHAnsi" w:hAnsiTheme="majorHAnsi" w:cs="Times New Roman"/>
                <w:sz w:val="24"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 w:val="24"/>
                <w:szCs w:val="20"/>
              </w:rPr>
              <w:t>: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DB83" w14:textId="77777777" w:rsidR="00D83044" w:rsidRPr="00E04B7C" w:rsidRDefault="00D83044">
            <w:pPr>
              <w:pStyle w:val="BodyText"/>
              <w:rPr>
                <w:rFonts w:asciiTheme="majorHAnsi" w:hAnsiTheme="majorHAnsi" w:cs="Arial"/>
                <w:szCs w:val="20"/>
              </w:rPr>
            </w:pPr>
            <w:r w:rsidRPr="00E04B7C">
              <w:rPr>
                <w:rFonts w:asciiTheme="majorHAnsi" w:hAnsiTheme="majorHAnsi" w:cs="Arial"/>
                <w:szCs w:val="20"/>
              </w:rPr>
              <w:t>Teacher</w:t>
            </w:r>
          </w:p>
        </w:tc>
      </w:tr>
      <w:tr w:rsidR="00D83044" w:rsidRPr="00E04B7C" w14:paraId="15A27080" w14:textId="77777777" w:rsidTr="00D8304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E001" w14:textId="77777777" w:rsidR="00D83044" w:rsidRPr="00E04B7C" w:rsidRDefault="00D83044">
            <w:pPr>
              <w:pStyle w:val="BodyText"/>
              <w:rPr>
                <w:rFonts w:asciiTheme="majorHAnsi" w:hAnsiTheme="majorHAnsi" w:cs="Arial"/>
                <w:b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Cs w:val="20"/>
              </w:rPr>
              <w:t>Contact No.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4022" w14:textId="77777777" w:rsidR="00D83044" w:rsidRPr="00E04B7C" w:rsidRDefault="00D83044">
            <w:pPr>
              <w:rPr>
                <w:rFonts w:asciiTheme="majorHAnsi" w:hAnsiTheme="majorHAnsi" w:cs="Times New Roman"/>
                <w:sz w:val="24"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 w:val="24"/>
                <w:szCs w:val="20"/>
              </w:rPr>
              <w:t>: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33EA" w14:textId="77777777" w:rsidR="00D83044" w:rsidRPr="00E04B7C" w:rsidRDefault="00E04B7C">
            <w:pPr>
              <w:pStyle w:val="BodyText"/>
              <w:rPr>
                <w:rFonts w:asciiTheme="majorHAnsi" w:hAnsiTheme="majorHAnsi" w:cs="Arial"/>
                <w:szCs w:val="20"/>
              </w:rPr>
            </w:pPr>
            <w:r w:rsidRPr="00E04B7C">
              <w:rPr>
                <w:rFonts w:asciiTheme="majorHAnsi" w:hAnsiTheme="majorHAnsi"/>
                <w:szCs w:val="20"/>
              </w:rPr>
              <w:t>9683 2157</w:t>
            </w:r>
          </w:p>
        </w:tc>
      </w:tr>
      <w:tr w:rsidR="00D83044" w:rsidRPr="00E04B7C" w14:paraId="2E126B38" w14:textId="77777777" w:rsidTr="00D8304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A5D6" w14:textId="77777777" w:rsidR="00D83044" w:rsidRPr="00E04B7C" w:rsidRDefault="00D83044">
            <w:pPr>
              <w:pStyle w:val="BodyText"/>
              <w:rPr>
                <w:rFonts w:asciiTheme="majorHAnsi" w:hAnsiTheme="majorHAnsi" w:cs="Arial"/>
                <w:b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Cs w:val="20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B339" w14:textId="77777777" w:rsidR="00D83044" w:rsidRPr="00E04B7C" w:rsidRDefault="00D83044">
            <w:pPr>
              <w:rPr>
                <w:rFonts w:asciiTheme="majorHAnsi" w:hAnsiTheme="majorHAnsi" w:cs="Times New Roman"/>
                <w:sz w:val="24"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 w:val="24"/>
                <w:szCs w:val="20"/>
              </w:rPr>
              <w:t>: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5930" w14:textId="77777777" w:rsidR="00D83044" w:rsidRPr="00E04B7C" w:rsidRDefault="00D83044">
            <w:pPr>
              <w:pStyle w:val="BodyText"/>
              <w:rPr>
                <w:rFonts w:asciiTheme="majorHAnsi" w:hAnsiTheme="majorHAnsi" w:cs="Arial"/>
                <w:szCs w:val="20"/>
              </w:rPr>
            </w:pPr>
            <w:r w:rsidRPr="00E04B7C">
              <w:rPr>
                <w:rStyle w:val="apple-converted-space"/>
                <w:rFonts w:asciiTheme="majorHAnsi" w:hAnsiTheme="majorHAnsi" w:cs="Arial"/>
                <w:szCs w:val="20"/>
                <w:shd w:val="clear" w:color="auto" w:fill="FFFFFF"/>
              </w:rPr>
              <w:t> </w:t>
            </w:r>
            <w:r w:rsidR="00E04B7C" w:rsidRPr="00E04B7C">
              <w:rPr>
                <w:rFonts w:asciiTheme="majorHAnsi" w:hAnsiTheme="majorHAnsi" w:cs="Arial"/>
                <w:szCs w:val="20"/>
              </w:rPr>
              <w:t>chin_kwek_siong@moe.edu.sg</w:t>
            </w:r>
          </w:p>
        </w:tc>
      </w:tr>
    </w:tbl>
    <w:tbl>
      <w:tblPr>
        <w:tblpPr w:leftFromText="180" w:rightFromText="180" w:vertAnchor="text" w:horzAnchor="margin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360"/>
        <w:gridCol w:w="6048"/>
      </w:tblGrid>
      <w:tr w:rsidR="00E04B7C" w:rsidRPr="00E04B7C" w14:paraId="2F7AD387" w14:textId="77777777" w:rsidTr="00E04B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02A9" w14:textId="77777777" w:rsidR="00E04B7C" w:rsidRPr="00E04B7C" w:rsidRDefault="00E04B7C" w:rsidP="00E04B7C">
            <w:pPr>
              <w:pStyle w:val="BodyText"/>
              <w:jc w:val="center"/>
              <w:rPr>
                <w:rFonts w:asciiTheme="majorHAnsi" w:hAnsiTheme="majorHAnsi" w:cs="Arial"/>
                <w:b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Cs w:val="20"/>
              </w:rPr>
              <w:t>Reference 2</w:t>
            </w:r>
          </w:p>
        </w:tc>
      </w:tr>
      <w:tr w:rsidR="00E04B7C" w:rsidRPr="00E04B7C" w14:paraId="2CF6F8A3" w14:textId="77777777" w:rsidTr="00E04B7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BC7C" w14:textId="77777777" w:rsidR="00E04B7C" w:rsidRPr="00E04B7C" w:rsidRDefault="00E04B7C" w:rsidP="00E04B7C">
            <w:pPr>
              <w:pStyle w:val="BodyText"/>
              <w:rPr>
                <w:rFonts w:asciiTheme="majorHAnsi" w:hAnsiTheme="majorHAnsi" w:cs="Arial"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Cs w:val="20"/>
              </w:rPr>
              <w:t>Company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9DBD" w14:textId="77777777" w:rsidR="00E04B7C" w:rsidRPr="00E04B7C" w:rsidRDefault="00E04B7C" w:rsidP="00E04B7C">
            <w:pPr>
              <w:rPr>
                <w:rFonts w:asciiTheme="majorHAnsi" w:hAnsiTheme="majorHAnsi" w:cs="Times New Roman"/>
                <w:sz w:val="24"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 w:val="24"/>
                <w:szCs w:val="20"/>
              </w:rPr>
              <w:t>: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3A72" w14:textId="77777777" w:rsidR="00E04B7C" w:rsidRPr="00E04B7C" w:rsidRDefault="00E04B7C" w:rsidP="00E04B7C">
            <w:pPr>
              <w:pStyle w:val="BodyText"/>
              <w:rPr>
                <w:rFonts w:asciiTheme="majorHAnsi" w:hAnsiTheme="majorHAnsi" w:cs="Arial"/>
                <w:szCs w:val="20"/>
              </w:rPr>
            </w:pPr>
            <w:r w:rsidRPr="00E04B7C">
              <w:rPr>
                <w:rFonts w:asciiTheme="majorHAnsi" w:hAnsiTheme="majorHAnsi" w:cs="Arial"/>
                <w:szCs w:val="20"/>
              </w:rPr>
              <w:t>MOE</w:t>
            </w:r>
          </w:p>
        </w:tc>
      </w:tr>
      <w:tr w:rsidR="00E04B7C" w:rsidRPr="00E04B7C" w14:paraId="1DDCBC55" w14:textId="77777777" w:rsidTr="00E04B7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5B29" w14:textId="77777777" w:rsidR="00E04B7C" w:rsidRPr="00E04B7C" w:rsidRDefault="00E04B7C" w:rsidP="00E04B7C">
            <w:pPr>
              <w:pStyle w:val="BodyText"/>
              <w:rPr>
                <w:rFonts w:asciiTheme="majorHAnsi" w:hAnsiTheme="majorHAnsi" w:cs="Arial"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Cs w:val="20"/>
              </w:rPr>
              <w:t>Name of Referrer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EF47C" w14:textId="77777777" w:rsidR="00E04B7C" w:rsidRPr="00E04B7C" w:rsidRDefault="00E04B7C" w:rsidP="00E04B7C">
            <w:pPr>
              <w:rPr>
                <w:rFonts w:asciiTheme="majorHAnsi" w:hAnsiTheme="majorHAnsi" w:cs="Times New Roman"/>
                <w:sz w:val="24"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 w:val="24"/>
                <w:szCs w:val="20"/>
              </w:rPr>
              <w:t>: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028D" w14:textId="77777777" w:rsidR="00E04B7C" w:rsidRPr="00E04B7C" w:rsidRDefault="00E04B7C" w:rsidP="00E04B7C">
            <w:pPr>
              <w:pStyle w:val="BodyText"/>
              <w:rPr>
                <w:rFonts w:asciiTheme="majorHAnsi" w:hAnsiTheme="majorHAnsi" w:cs="Arial"/>
                <w:szCs w:val="20"/>
              </w:rPr>
            </w:pPr>
            <w:r w:rsidRPr="00E04B7C">
              <w:rPr>
                <w:rFonts w:asciiTheme="majorHAnsi" w:hAnsiTheme="majorHAnsi" w:cs="Arial"/>
                <w:szCs w:val="20"/>
              </w:rPr>
              <w:t>Mr Ben</w:t>
            </w:r>
          </w:p>
        </w:tc>
      </w:tr>
      <w:tr w:rsidR="00E04B7C" w:rsidRPr="00E04B7C" w14:paraId="7B4F2B8D" w14:textId="77777777" w:rsidTr="00E04B7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CBF1" w14:textId="77777777" w:rsidR="00E04B7C" w:rsidRPr="00E04B7C" w:rsidRDefault="00E04B7C" w:rsidP="00E04B7C">
            <w:pPr>
              <w:pStyle w:val="BodyText"/>
              <w:rPr>
                <w:rFonts w:asciiTheme="majorHAnsi" w:hAnsiTheme="majorHAnsi" w:cs="Arial"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Cs w:val="20"/>
              </w:rPr>
              <w:t>Position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A5D4" w14:textId="77777777" w:rsidR="00E04B7C" w:rsidRPr="00E04B7C" w:rsidRDefault="00E04B7C" w:rsidP="00E04B7C">
            <w:pPr>
              <w:rPr>
                <w:rFonts w:asciiTheme="majorHAnsi" w:hAnsiTheme="majorHAnsi" w:cs="Times New Roman"/>
                <w:sz w:val="24"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 w:val="24"/>
                <w:szCs w:val="20"/>
              </w:rPr>
              <w:t>: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A895" w14:textId="77777777" w:rsidR="00E04B7C" w:rsidRPr="00E04B7C" w:rsidRDefault="00E04B7C" w:rsidP="00E04B7C">
            <w:pPr>
              <w:pStyle w:val="BodyText"/>
              <w:rPr>
                <w:rFonts w:asciiTheme="majorHAnsi" w:hAnsiTheme="majorHAnsi" w:cs="Arial"/>
                <w:szCs w:val="20"/>
              </w:rPr>
            </w:pPr>
            <w:r w:rsidRPr="00E04B7C">
              <w:rPr>
                <w:rFonts w:asciiTheme="majorHAnsi" w:hAnsiTheme="majorHAnsi" w:cs="Arial"/>
                <w:szCs w:val="20"/>
              </w:rPr>
              <w:t>Teacher</w:t>
            </w:r>
          </w:p>
        </w:tc>
      </w:tr>
      <w:tr w:rsidR="00E04B7C" w:rsidRPr="00E04B7C" w14:paraId="7AA79FC3" w14:textId="77777777" w:rsidTr="00E04B7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6AEBE" w14:textId="77777777" w:rsidR="00E04B7C" w:rsidRPr="00E04B7C" w:rsidRDefault="00E04B7C" w:rsidP="00E04B7C">
            <w:pPr>
              <w:pStyle w:val="BodyText"/>
              <w:rPr>
                <w:rFonts w:asciiTheme="majorHAnsi" w:hAnsiTheme="majorHAnsi" w:cs="Arial"/>
                <w:b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Cs w:val="20"/>
              </w:rPr>
              <w:t>Contact No.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85DD" w14:textId="77777777" w:rsidR="00E04B7C" w:rsidRPr="00E04B7C" w:rsidRDefault="00E04B7C" w:rsidP="00E04B7C">
            <w:pPr>
              <w:rPr>
                <w:rFonts w:asciiTheme="majorHAnsi" w:hAnsiTheme="majorHAnsi" w:cs="Times New Roman"/>
                <w:sz w:val="24"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 w:val="24"/>
                <w:szCs w:val="20"/>
              </w:rPr>
              <w:t>: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5D21" w14:textId="77777777" w:rsidR="00E04B7C" w:rsidRPr="00E04B7C" w:rsidRDefault="00E04B7C" w:rsidP="00E04B7C">
            <w:pPr>
              <w:pStyle w:val="BodyText"/>
              <w:rPr>
                <w:rFonts w:asciiTheme="majorHAnsi" w:hAnsiTheme="majorHAnsi" w:cs="Arial"/>
                <w:szCs w:val="20"/>
              </w:rPr>
            </w:pPr>
            <w:r w:rsidRPr="00E04B7C">
              <w:rPr>
                <w:rFonts w:asciiTheme="majorHAnsi" w:hAnsiTheme="majorHAnsi"/>
                <w:szCs w:val="20"/>
              </w:rPr>
              <w:t>9800 4622</w:t>
            </w:r>
          </w:p>
        </w:tc>
      </w:tr>
      <w:tr w:rsidR="00E04B7C" w:rsidRPr="00E04B7C" w14:paraId="4DD3A9BE" w14:textId="77777777" w:rsidTr="00E04B7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07E2" w14:textId="77777777" w:rsidR="00E04B7C" w:rsidRPr="00E04B7C" w:rsidRDefault="00E04B7C" w:rsidP="00E04B7C">
            <w:pPr>
              <w:pStyle w:val="BodyText"/>
              <w:rPr>
                <w:rFonts w:asciiTheme="majorHAnsi" w:hAnsiTheme="majorHAnsi" w:cs="Arial"/>
                <w:b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Cs w:val="20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2F4F" w14:textId="77777777" w:rsidR="00E04B7C" w:rsidRPr="00E04B7C" w:rsidRDefault="00E04B7C" w:rsidP="00E04B7C">
            <w:pPr>
              <w:rPr>
                <w:rFonts w:asciiTheme="majorHAnsi" w:hAnsiTheme="majorHAnsi" w:cs="Times New Roman"/>
                <w:sz w:val="24"/>
                <w:szCs w:val="20"/>
              </w:rPr>
            </w:pPr>
            <w:r w:rsidRPr="00E04B7C">
              <w:rPr>
                <w:rFonts w:asciiTheme="majorHAnsi" w:hAnsiTheme="majorHAnsi" w:cs="Arial"/>
                <w:b/>
                <w:sz w:val="24"/>
                <w:szCs w:val="20"/>
              </w:rPr>
              <w:t>: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CB1C" w14:textId="77777777" w:rsidR="00E04B7C" w:rsidRPr="00E04B7C" w:rsidRDefault="00E04B7C" w:rsidP="00E04B7C">
            <w:pPr>
              <w:pStyle w:val="BodyText"/>
              <w:rPr>
                <w:rFonts w:asciiTheme="majorHAnsi" w:hAnsiTheme="majorHAnsi" w:cs="Arial"/>
                <w:szCs w:val="20"/>
              </w:rPr>
            </w:pPr>
            <w:r w:rsidRPr="00E04B7C">
              <w:rPr>
                <w:rStyle w:val="apple-converted-space"/>
                <w:rFonts w:asciiTheme="majorHAnsi" w:hAnsiTheme="majorHAnsi" w:cs="Arial"/>
                <w:szCs w:val="20"/>
                <w:shd w:val="clear" w:color="auto" w:fill="FFFFFF"/>
              </w:rPr>
              <w:t> </w:t>
            </w:r>
            <w:r w:rsidR="000B3150">
              <w:t>Ong_Kian_Beng@ite.edu.sg</w:t>
            </w:r>
          </w:p>
        </w:tc>
      </w:tr>
    </w:tbl>
    <w:p w14:paraId="4C23BD2F" w14:textId="77777777" w:rsidR="00346EE5" w:rsidRPr="00E04B7C" w:rsidRDefault="00346EE5" w:rsidP="004B2E3E">
      <w:pPr>
        <w:rPr>
          <w:rFonts w:asciiTheme="majorHAnsi" w:hAnsiTheme="majorHAnsi"/>
          <w:sz w:val="24"/>
          <w:szCs w:val="20"/>
        </w:rPr>
      </w:pPr>
    </w:p>
    <w:p w14:paraId="121D81C7" w14:textId="77777777" w:rsidR="004B2E3E" w:rsidRPr="001B29CF" w:rsidRDefault="004B2E3E" w:rsidP="004B2E3E">
      <w:pPr>
        <w:pStyle w:val="ListBullet"/>
        <w:numPr>
          <w:ilvl w:val="0"/>
          <w:numId w:val="0"/>
        </w:numPr>
      </w:pPr>
    </w:p>
    <w:sectPr w:rsidR="004B2E3E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DCCF7" w14:textId="77777777" w:rsidR="00533346" w:rsidRDefault="00533346">
      <w:pPr>
        <w:spacing w:after="0"/>
      </w:pPr>
      <w:r>
        <w:separator/>
      </w:r>
    </w:p>
  </w:endnote>
  <w:endnote w:type="continuationSeparator" w:id="0">
    <w:p w14:paraId="148DD7F0" w14:textId="77777777" w:rsidR="00533346" w:rsidRDefault="005333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81EC7" w14:textId="583C9611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543A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BAA8A" w14:textId="77777777" w:rsidR="00533346" w:rsidRDefault="00533346">
      <w:pPr>
        <w:spacing w:after="0"/>
      </w:pPr>
      <w:r>
        <w:separator/>
      </w:r>
    </w:p>
  </w:footnote>
  <w:footnote w:type="continuationSeparator" w:id="0">
    <w:p w14:paraId="2D7F0258" w14:textId="77777777" w:rsidR="00533346" w:rsidRDefault="005333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28D14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9DC4397"/>
    <w:multiLevelType w:val="hybridMultilevel"/>
    <w:tmpl w:val="745E9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34C1C"/>
    <w:multiLevelType w:val="hybridMultilevel"/>
    <w:tmpl w:val="1F7A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EB4CE1"/>
    <w:multiLevelType w:val="hybridMultilevel"/>
    <w:tmpl w:val="1952D1A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D487C46"/>
    <w:multiLevelType w:val="hybridMultilevel"/>
    <w:tmpl w:val="36CCBE5C"/>
    <w:lvl w:ilvl="0" w:tplc="04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12"/>
  </w:num>
  <w:num w:numId="17">
    <w:abstractNumId w:val="17"/>
  </w:num>
  <w:num w:numId="18">
    <w:abstractNumId w:val="10"/>
  </w:num>
  <w:num w:numId="19">
    <w:abstractNumId w:val="22"/>
  </w:num>
  <w:num w:numId="20">
    <w:abstractNumId w:val="20"/>
  </w:num>
  <w:num w:numId="21">
    <w:abstractNumId w:val="11"/>
  </w:num>
  <w:num w:numId="22">
    <w:abstractNumId w:val="16"/>
  </w:num>
  <w:num w:numId="23">
    <w:abstractNumId w:val="21"/>
  </w:num>
  <w:num w:numId="24">
    <w:abstractNumId w:val="14"/>
  </w:num>
  <w:num w:numId="25">
    <w:abstractNumId w:val="23"/>
  </w:num>
  <w:num w:numId="26">
    <w:abstractNumId w:val="1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CD8"/>
    <w:rsid w:val="00001985"/>
    <w:rsid w:val="00011A5E"/>
    <w:rsid w:val="0002360D"/>
    <w:rsid w:val="00047D6E"/>
    <w:rsid w:val="000A4F59"/>
    <w:rsid w:val="000A5525"/>
    <w:rsid w:val="000B3150"/>
    <w:rsid w:val="00141A4C"/>
    <w:rsid w:val="00160F74"/>
    <w:rsid w:val="0016429E"/>
    <w:rsid w:val="00192CD8"/>
    <w:rsid w:val="001B0CEE"/>
    <w:rsid w:val="001B29CF"/>
    <w:rsid w:val="001C29BA"/>
    <w:rsid w:val="001E02C7"/>
    <w:rsid w:val="001F6C18"/>
    <w:rsid w:val="0024292B"/>
    <w:rsid w:val="00247A1D"/>
    <w:rsid w:val="00252DAB"/>
    <w:rsid w:val="0028220F"/>
    <w:rsid w:val="00284E3D"/>
    <w:rsid w:val="00290679"/>
    <w:rsid w:val="002C3E37"/>
    <w:rsid w:val="002D130B"/>
    <w:rsid w:val="002F7410"/>
    <w:rsid w:val="00334B86"/>
    <w:rsid w:val="00346EE5"/>
    <w:rsid w:val="003543A1"/>
    <w:rsid w:val="0035630E"/>
    <w:rsid w:val="00356C14"/>
    <w:rsid w:val="003A4501"/>
    <w:rsid w:val="00400438"/>
    <w:rsid w:val="00407CA0"/>
    <w:rsid w:val="00417CC4"/>
    <w:rsid w:val="00427F8D"/>
    <w:rsid w:val="004320FB"/>
    <w:rsid w:val="004605B3"/>
    <w:rsid w:val="00461827"/>
    <w:rsid w:val="00462839"/>
    <w:rsid w:val="00473631"/>
    <w:rsid w:val="00492C97"/>
    <w:rsid w:val="004B2E3E"/>
    <w:rsid w:val="004D2ADA"/>
    <w:rsid w:val="004E6745"/>
    <w:rsid w:val="004F6AB8"/>
    <w:rsid w:val="004F7646"/>
    <w:rsid w:val="00503589"/>
    <w:rsid w:val="00520E45"/>
    <w:rsid w:val="00533346"/>
    <w:rsid w:val="005C50E1"/>
    <w:rsid w:val="005D1B78"/>
    <w:rsid w:val="00617B26"/>
    <w:rsid w:val="0062176B"/>
    <w:rsid w:val="006270A9"/>
    <w:rsid w:val="00675956"/>
    <w:rsid w:val="006809E0"/>
    <w:rsid w:val="00681034"/>
    <w:rsid w:val="006A48B9"/>
    <w:rsid w:val="007036D0"/>
    <w:rsid w:val="00712068"/>
    <w:rsid w:val="00721384"/>
    <w:rsid w:val="00726880"/>
    <w:rsid w:val="007A0002"/>
    <w:rsid w:val="007F0D34"/>
    <w:rsid w:val="00813265"/>
    <w:rsid w:val="00816216"/>
    <w:rsid w:val="0087734B"/>
    <w:rsid w:val="008A415C"/>
    <w:rsid w:val="008B4780"/>
    <w:rsid w:val="008C2235"/>
    <w:rsid w:val="009309DA"/>
    <w:rsid w:val="009353FC"/>
    <w:rsid w:val="00950E6C"/>
    <w:rsid w:val="00983544"/>
    <w:rsid w:val="009D5933"/>
    <w:rsid w:val="009E5140"/>
    <w:rsid w:val="009E6F15"/>
    <w:rsid w:val="009F53C9"/>
    <w:rsid w:val="00B4385D"/>
    <w:rsid w:val="00B45EC8"/>
    <w:rsid w:val="00B5086F"/>
    <w:rsid w:val="00B93AA0"/>
    <w:rsid w:val="00BA38B0"/>
    <w:rsid w:val="00BC635F"/>
    <w:rsid w:val="00BD768D"/>
    <w:rsid w:val="00C03216"/>
    <w:rsid w:val="00C61F8E"/>
    <w:rsid w:val="00C70A9D"/>
    <w:rsid w:val="00C9461D"/>
    <w:rsid w:val="00C948F8"/>
    <w:rsid w:val="00CD31A2"/>
    <w:rsid w:val="00CD3D42"/>
    <w:rsid w:val="00CD6EA8"/>
    <w:rsid w:val="00CF619A"/>
    <w:rsid w:val="00D1456A"/>
    <w:rsid w:val="00D4490E"/>
    <w:rsid w:val="00D83044"/>
    <w:rsid w:val="00D91392"/>
    <w:rsid w:val="00DA4DC1"/>
    <w:rsid w:val="00DD7474"/>
    <w:rsid w:val="00E01C3B"/>
    <w:rsid w:val="00E0306A"/>
    <w:rsid w:val="00E04B7C"/>
    <w:rsid w:val="00E123EE"/>
    <w:rsid w:val="00E83E4B"/>
    <w:rsid w:val="00ED4A58"/>
    <w:rsid w:val="00F26B7F"/>
    <w:rsid w:val="00F43C88"/>
    <w:rsid w:val="00F93DF8"/>
    <w:rsid w:val="00F9441F"/>
    <w:rsid w:val="00FB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0607A"/>
  <w15:chartTrackingRefBased/>
  <w15:docId w15:val="{B494E935-C1BC-4B70-8870-3C0470D9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9CF"/>
    <w:rPr>
      <w:lang w:val="en-SG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192CD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6C1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2138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D83044"/>
    <w:pPr>
      <w:spacing w:after="120"/>
    </w:pPr>
    <w:rPr>
      <w:rFonts w:ascii="Times New Roman" w:eastAsia="SimSun" w:hAnsi="Times New Roman" w:cs="Times New Roman"/>
      <w:color w:val="auto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D83044"/>
    <w:rPr>
      <w:rFonts w:ascii="Times New Roman" w:eastAsia="SimSu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rsid w:val="00D83044"/>
  </w:style>
  <w:style w:type="character" w:customStyle="1" w:styleId="ms-font-s">
    <w:name w:val="ms-font-s"/>
    <w:rsid w:val="00D8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8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8A74-EDF7-4A08-9E4B-82885BC16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344</TotalTime>
  <Pages>1</Pages>
  <Words>388</Words>
  <Characters>2217</Characters>
  <Application>Microsoft Office Word</Application>
  <DocSecurity>2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Lim Jin Hui /IT</cp:lastModifiedBy>
  <cp:revision>65</cp:revision>
  <cp:lastPrinted>2019-03-07T12:47:00Z</cp:lastPrinted>
  <dcterms:created xsi:type="dcterms:W3CDTF">2018-09-01T12:56:00Z</dcterms:created>
  <dcterms:modified xsi:type="dcterms:W3CDTF">2020-05-01T13:31:00Z</dcterms:modified>
  <cp:contentStatus/>
  <cp:version/>
</cp:coreProperties>
</file>